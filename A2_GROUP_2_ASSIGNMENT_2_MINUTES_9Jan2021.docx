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CEEA" w14:textId="378CABDD" w:rsidR="00A979E1" w:rsidRDefault="001F2ACC" w:rsidP="00A979E1">
      <w:pPr>
        <w:pStyle w:val="Title"/>
      </w:pPr>
      <w:r w:rsidRPr="001F2ACC">
        <w:t>A2 GROUP #2 - ASSIGNMENT 2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D286B4DC8A7441ABAC8B68989931C405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5FA32A33532432BBDF2C80BBE8BB6A3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14:paraId="2A69A7AC" w14:textId="69BC538C" w:rsidR="00A979E1" w:rsidRDefault="000718CA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41929C1D8FA646DC922675510AB79AF4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1F2ACC">
        <w:t xml:space="preserve"> 09/01/2021</w:t>
      </w:r>
      <w:r w:rsidR="00A979E1" w:rsidRPr="003665F5">
        <w:rPr>
          <w:rStyle w:val="SubtleEmphasis"/>
        </w:rPr>
        <w:t xml:space="preserve"> | </w:t>
      </w:r>
      <w:r w:rsidR="001F2ACC">
        <w:rPr>
          <w:rStyle w:val="SubtleEmphasis"/>
        </w:rPr>
        <w:t>09:30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F9C09AC61D7046B0BB2D6B53ECC5BDD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3860BA79CFF475FBC29FC94AD94E69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F2ACC">
            <w:rPr>
              <w:rStyle w:val="SubtleEmphasis"/>
            </w:rPr>
            <w:t>MS Teams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1EFC07FF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14:paraId="139943B6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25241F5" w14:textId="77777777" w:rsidR="00A979E1" w:rsidRPr="00A979E1" w:rsidRDefault="000718CA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BB352FD64A0A4B3DAA7212694183C5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8B930FE" w14:textId="1EDECFE2" w:rsidR="00A979E1" w:rsidRDefault="001F2ACC" w:rsidP="00D578F4">
                  <w:pPr>
                    <w:spacing w:after="0"/>
                  </w:pPr>
                  <w:r>
                    <w:t>Victor</w:t>
                  </w:r>
                </w:p>
              </w:tc>
            </w:tr>
            <w:tr w:rsidR="00A979E1" w14:paraId="4E57F9B0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79C762DF" w14:textId="77777777" w:rsidR="00A979E1" w:rsidRPr="00A979E1" w:rsidRDefault="000718CA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FB6CC3B23A594B45A1B6DB52625607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1290955" w14:textId="2302CBD0" w:rsidR="00A979E1" w:rsidRDefault="001F2ACC" w:rsidP="00D578F4">
                  <w:pPr>
                    <w:spacing w:after="0"/>
                  </w:pPr>
                  <w:r>
                    <w:t>Assessment 2</w:t>
                  </w:r>
                </w:p>
              </w:tc>
            </w:tr>
            <w:tr w:rsidR="00A979E1" w14:paraId="4FB80131" w14:textId="77777777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7DA6F95657984DE289E8579522132A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012BFDD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A573C7B" w14:textId="6C1F3E7C" w:rsidR="00A979E1" w:rsidRDefault="001F2ACC" w:rsidP="00D578F4">
                  <w:pPr>
                    <w:spacing w:after="0"/>
                  </w:pPr>
                  <w:proofErr w:type="gramStart"/>
                  <w:r>
                    <w:t>Victor</w:t>
                  </w:r>
                  <w:proofErr w:type="gramEnd"/>
                  <w:r>
                    <w:t xml:space="preserve"> van der Meer</w:t>
                  </w:r>
                </w:p>
              </w:tc>
            </w:tr>
            <w:tr w:rsidR="00A979E1" w14:paraId="14577DE8" w14:textId="77777777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BD2E57A14B20475BA65EAD6EAE91196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61128BB7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86E04C" w14:textId="77777777" w:rsidR="00A979E1" w:rsidRDefault="001F2ACC" w:rsidP="00D578F4">
                  <w:pPr>
                    <w:spacing w:after="0"/>
                  </w:pPr>
                  <w:proofErr w:type="gramStart"/>
                  <w:r>
                    <w:t>Victor</w:t>
                  </w:r>
                  <w:proofErr w:type="gramEnd"/>
                  <w:r>
                    <w:t xml:space="preserve"> van der Meer</w:t>
                  </w:r>
                </w:p>
              </w:tc>
            </w:tr>
            <w:tr w:rsidR="00A979E1" w14:paraId="6C2E417B" w14:textId="77777777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996D4EA9CD754B42B4A6908A1E05109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B85ECE4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BDDEF32" w14:textId="00B9DC52" w:rsidR="00A979E1" w:rsidRDefault="001F2ACC" w:rsidP="00D578F4">
                  <w:pPr>
                    <w:spacing w:after="0"/>
                  </w:pPr>
                  <w:r>
                    <w:t>n/a</w:t>
                  </w:r>
                </w:p>
              </w:tc>
            </w:tr>
          </w:tbl>
          <w:p w14:paraId="4592F03D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8E5BBC7" w14:textId="77777777" w:rsidR="001F2ACC" w:rsidRPr="00EF5689" w:rsidRDefault="001F2ACC" w:rsidP="001F2AC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EF5689">
              <w:t xml:space="preserve">Connor </w:t>
            </w:r>
            <w:proofErr w:type="spellStart"/>
            <w:r w:rsidRPr="00EF5689">
              <w:t>Abdulai</w:t>
            </w:r>
            <w:proofErr w:type="spellEnd"/>
            <w:r>
              <w:t xml:space="preserve"> (CA)</w:t>
            </w:r>
          </w:p>
          <w:p w14:paraId="1A8684AA" w14:textId="77777777" w:rsidR="001F2ACC" w:rsidRPr="00EF5689" w:rsidRDefault="001F2ACC" w:rsidP="001F2ACC">
            <w:pPr>
              <w:pStyle w:val="ListParagraph"/>
              <w:numPr>
                <w:ilvl w:val="0"/>
                <w:numId w:val="11"/>
              </w:numPr>
              <w:spacing w:after="0"/>
            </w:pPr>
            <w:proofErr w:type="spellStart"/>
            <w:r w:rsidRPr="00EF5689">
              <w:t>Kanav</w:t>
            </w:r>
            <w:proofErr w:type="spellEnd"/>
            <w:r w:rsidRPr="00EF5689">
              <w:t xml:space="preserve"> </w:t>
            </w:r>
            <w:proofErr w:type="spellStart"/>
            <w:r w:rsidRPr="00EF5689">
              <w:t>Atri</w:t>
            </w:r>
            <w:proofErr w:type="spellEnd"/>
            <w:r>
              <w:t xml:space="preserve"> (KA)</w:t>
            </w:r>
          </w:p>
          <w:p w14:paraId="2A95B2C8" w14:textId="77777777" w:rsidR="001F2ACC" w:rsidRDefault="001F2ACC" w:rsidP="001F2AC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EF5689">
              <w:t>Quentin Schuster</w:t>
            </w:r>
            <w:r>
              <w:t xml:space="preserve"> (QS)</w:t>
            </w:r>
          </w:p>
          <w:p w14:paraId="5FF39730" w14:textId="0CA17F1A" w:rsidR="00A979E1" w:rsidRDefault="001F2ACC" w:rsidP="001F2ACC">
            <w:pPr>
              <w:pStyle w:val="ListParagraph"/>
              <w:numPr>
                <w:ilvl w:val="0"/>
                <w:numId w:val="11"/>
              </w:numPr>
              <w:spacing w:after="0"/>
            </w:pPr>
            <w:proofErr w:type="gramStart"/>
            <w:r>
              <w:t>Victor</w:t>
            </w:r>
            <w:proofErr w:type="gramEnd"/>
            <w:r>
              <w:t xml:space="preserve"> van der Meer (VV)</w:t>
            </w:r>
          </w:p>
        </w:tc>
      </w:tr>
    </w:tbl>
    <w:p w14:paraId="45CB8945" w14:textId="77777777" w:rsidR="00A979E1" w:rsidRDefault="000718CA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982457A639C6447CB0CF9089ED2358BA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14:paraId="2C5DE86B" w14:textId="2266B94E" w:rsidR="00A979E1" w:rsidRDefault="000718CA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2F36672E1AF548C580270B6BCD01B4B6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DB87F00FCD924231A12CDE274CDC069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F2ACC">
            <w:rPr>
              <w:rStyle w:val="SubtleEmphasis"/>
            </w:rPr>
            <w:t>1 Hour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CC919D3E3B5B492BBCCFCA9ADD73C7ED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1F2ACC">
        <w:rPr>
          <w:rStyle w:val="SubtleEmphasis"/>
        </w:rPr>
        <w:t>Assessment 2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A8227AE4308C4530A779DE0BB1176190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1F2ACC">
        <w:rPr>
          <w:rStyle w:val="SubtleEmphasis"/>
        </w:rPr>
        <w:t xml:space="preserve">Victor van der </w:t>
      </w:r>
      <w:proofErr w:type="gramStart"/>
      <w:r w:rsidR="001F2ACC">
        <w:rPr>
          <w:rStyle w:val="SubtleEmphasis"/>
        </w:rPr>
        <w:t>Meer</w:t>
      </w:r>
      <w:proofErr w:type="gramEnd"/>
    </w:p>
    <w:p w14:paraId="29AA2E3C" w14:textId="0A7845A0" w:rsidR="00A979E1" w:rsidRPr="00341681" w:rsidRDefault="001F2ACC" w:rsidP="00341681">
      <w:pPr>
        <w:pStyle w:val="ListParagraph"/>
        <w:numPr>
          <w:ilvl w:val="0"/>
          <w:numId w:val="15"/>
        </w:numPr>
        <w:rPr>
          <w:b/>
          <w:color w:val="000000" w:themeColor="text1"/>
          <w:sz w:val="24"/>
          <w:szCs w:val="24"/>
        </w:rPr>
      </w:pPr>
      <w:r w:rsidRPr="00341681">
        <w:rPr>
          <w:color w:val="000000" w:themeColor="text1"/>
        </w:rPr>
        <w:t>Discuss</w:t>
      </w:r>
      <w:r w:rsidR="00341681" w:rsidRPr="00341681">
        <w:rPr>
          <w:color w:val="000000" w:themeColor="text1"/>
        </w:rPr>
        <w:t>ion</w:t>
      </w:r>
      <w:r w:rsidR="00A979E1" w:rsidRPr="00341681">
        <w:rPr>
          <w:color w:val="000000" w:themeColor="text1"/>
        </w:rPr>
        <w:t xml:space="preserve"> </w:t>
      </w:r>
      <w:r w:rsidR="00341681" w:rsidRPr="00341681">
        <w:rPr>
          <w:color w:val="000000" w:themeColor="text1"/>
        </w:rPr>
        <w:t xml:space="preserve">on </w:t>
      </w:r>
      <w:r w:rsidRPr="00341681">
        <w:rPr>
          <w:b/>
          <w:color w:val="000000" w:themeColor="text1"/>
          <w:sz w:val="24"/>
          <w:szCs w:val="24"/>
        </w:rPr>
        <w:t>Ass</w:t>
      </w:r>
      <w:r w:rsidR="00341681" w:rsidRPr="00341681">
        <w:rPr>
          <w:b/>
          <w:color w:val="000000" w:themeColor="text1"/>
          <w:sz w:val="24"/>
          <w:szCs w:val="24"/>
        </w:rPr>
        <w:t xml:space="preserve">essment </w:t>
      </w:r>
      <w:r w:rsidRPr="00341681">
        <w:rPr>
          <w:b/>
          <w:color w:val="000000" w:themeColor="text1"/>
          <w:sz w:val="24"/>
          <w:szCs w:val="24"/>
        </w:rPr>
        <w:t>1</w:t>
      </w:r>
      <w:r w:rsidRPr="00341681">
        <w:rPr>
          <w:b/>
          <w:color w:val="000000" w:themeColor="text1"/>
          <w:sz w:val="24"/>
          <w:szCs w:val="24"/>
        </w:rPr>
        <w:t xml:space="preserve"> </w:t>
      </w:r>
      <w:r w:rsidR="00341681" w:rsidRPr="00341681">
        <w:rPr>
          <w:b/>
          <w:color w:val="000000" w:themeColor="text1"/>
          <w:sz w:val="24"/>
          <w:szCs w:val="24"/>
        </w:rPr>
        <w:t>results and group review of Assessment 2</w:t>
      </w:r>
    </w:p>
    <w:p w14:paraId="4313B10A" w14:textId="77777777" w:rsidR="00341681" w:rsidRPr="00341681" w:rsidRDefault="00341681" w:rsidP="00341681">
      <w:pPr>
        <w:pStyle w:val="ListParagraph"/>
        <w:rPr>
          <w:b/>
          <w:color w:val="000000" w:themeColor="text1"/>
          <w:sz w:val="24"/>
          <w:szCs w:val="24"/>
        </w:rPr>
      </w:pPr>
    </w:p>
    <w:p w14:paraId="35254F63" w14:textId="77777777" w:rsidR="00341681" w:rsidRPr="00341681" w:rsidRDefault="00341681" w:rsidP="00341681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341681">
        <w:rPr>
          <w:color w:val="000000" w:themeColor="text1"/>
          <w:sz w:val="24"/>
          <w:szCs w:val="24"/>
        </w:rPr>
        <w:t>Ice-breaking exercises to build trust amongst team members and establish bonds.</w:t>
      </w:r>
    </w:p>
    <w:p w14:paraId="73634F18" w14:textId="77777777" w:rsidR="00341681" w:rsidRPr="00341681" w:rsidRDefault="00341681" w:rsidP="00341681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341681">
        <w:rPr>
          <w:b/>
          <w:bCs/>
          <w:color w:val="000000" w:themeColor="text1"/>
          <w:sz w:val="24"/>
          <w:szCs w:val="24"/>
        </w:rPr>
        <w:t>Discussed interests in IT and experience.</w:t>
      </w:r>
    </w:p>
    <w:p w14:paraId="43DE4C85" w14:textId="77777777" w:rsidR="00341681" w:rsidRPr="00341681" w:rsidRDefault="00341681" w:rsidP="00341681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22A6D72" w14:textId="77777777" w:rsidR="00341681" w:rsidRPr="00341681" w:rsidRDefault="00341681" w:rsidP="00341681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341681">
        <w:rPr>
          <w:color w:val="000000" w:themeColor="text1"/>
          <w:sz w:val="24"/>
          <w:szCs w:val="24"/>
        </w:rPr>
        <w:t xml:space="preserve">Confirm with the group a </w:t>
      </w:r>
      <w:r w:rsidRPr="00341681">
        <w:rPr>
          <w:rFonts w:eastAsiaTheme="minorEastAsia"/>
          <w:color w:val="000000" w:themeColor="text1"/>
          <w:sz w:val="24"/>
          <w:szCs w:val="24"/>
          <w:rPrChange w:id="0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 xml:space="preserve">suitable day/time </w:t>
      </w:r>
      <w:r w:rsidRPr="00341681">
        <w:rPr>
          <w:color w:val="000000" w:themeColor="text1"/>
          <w:sz w:val="24"/>
          <w:szCs w:val="24"/>
        </w:rPr>
        <w:t>to schedule a</w:t>
      </w:r>
      <w:r w:rsidRPr="00341681">
        <w:rPr>
          <w:rFonts w:eastAsiaTheme="minorEastAsia"/>
          <w:color w:val="000000" w:themeColor="text1"/>
          <w:sz w:val="24"/>
          <w:szCs w:val="24"/>
          <w:rPrChange w:id="1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 xml:space="preserve"> 2</w:t>
      </w:r>
      <w:r w:rsidRPr="00341681">
        <w:rPr>
          <w:rFonts w:eastAsiaTheme="minorEastAsia"/>
          <w:color w:val="000000" w:themeColor="text1"/>
          <w:sz w:val="24"/>
          <w:szCs w:val="24"/>
          <w:rPrChange w:id="2" w:author="Author">
            <w:rPr>
              <w:rFonts w:ascii="Palatino Linotype" w:eastAsia="Palatino Linotype" w:hAnsi="Palatino Linotype" w:cs="Palatino Linotype"/>
              <w:sz w:val="24"/>
              <w:szCs w:val="24"/>
              <w:vertAlign w:val="superscript"/>
            </w:rPr>
          </w:rPrChange>
        </w:rPr>
        <w:t>nd</w:t>
      </w:r>
      <w:r w:rsidRPr="00341681">
        <w:rPr>
          <w:rFonts w:eastAsiaTheme="minorEastAsia"/>
          <w:color w:val="000000" w:themeColor="text1"/>
          <w:sz w:val="24"/>
          <w:szCs w:val="24"/>
          <w:rPrChange w:id="3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 xml:space="preserve"> </w:t>
      </w:r>
      <w:r w:rsidRPr="00341681">
        <w:rPr>
          <w:color w:val="000000" w:themeColor="text1"/>
          <w:sz w:val="24"/>
          <w:szCs w:val="24"/>
        </w:rPr>
        <w:t xml:space="preserve">team </w:t>
      </w:r>
      <w:r w:rsidRPr="00341681">
        <w:rPr>
          <w:rFonts w:eastAsiaTheme="minorEastAsia"/>
          <w:color w:val="000000" w:themeColor="text1"/>
          <w:sz w:val="24"/>
          <w:szCs w:val="24"/>
          <w:rPrChange w:id="4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>meeting.</w:t>
      </w:r>
    </w:p>
    <w:p w14:paraId="70B5942A" w14:textId="77777777" w:rsidR="00341681" w:rsidRPr="00341681" w:rsidRDefault="00341681" w:rsidP="00341681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341681">
        <w:rPr>
          <w:color w:val="000000" w:themeColor="text1"/>
          <w:sz w:val="24"/>
          <w:szCs w:val="24"/>
        </w:rPr>
        <w:t xml:space="preserve">We have scheduled a second re-occurring meeting on Wednesday at 10:30PM </w:t>
      </w:r>
    </w:p>
    <w:p w14:paraId="010202BA" w14:textId="77777777" w:rsidR="00341681" w:rsidRPr="00341681" w:rsidRDefault="00341681" w:rsidP="00341681">
      <w:pPr>
        <w:pStyle w:val="ListParagraph"/>
        <w:rPr>
          <w:color w:val="000000" w:themeColor="text1"/>
          <w:sz w:val="24"/>
          <w:szCs w:val="24"/>
        </w:rPr>
      </w:pPr>
    </w:p>
    <w:p w14:paraId="452F4999" w14:textId="77777777" w:rsidR="00341681" w:rsidRPr="00341681" w:rsidRDefault="00341681" w:rsidP="00341681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341681">
        <w:rPr>
          <w:color w:val="000000" w:themeColor="text1"/>
          <w:sz w:val="24"/>
          <w:szCs w:val="24"/>
        </w:rPr>
        <w:t>Decide if</w:t>
      </w:r>
      <w:r w:rsidRPr="00341681">
        <w:rPr>
          <w:rFonts w:eastAsiaTheme="minorEastAsia"/>
          <w:color w:val="000000" w:themeColor="text1"/>
          <w:sz w:val="24"/>
          <w:szCs w:val="24"/>
          <w:rPrChange w:id="5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 xml:space="preserve"> one person </w:t>
      </w:r>
      <w:r w:rsidRPr="00341681">
        <w:rPr>
          <w:color w:val="000000" w:themeColor="text1"/>
          <w:sz w:val="24"/>
          <w:szCs w:val="24"/>
        </w:rPr>
        <w:t xml:space="preserve">is going to </w:t>
      </w:r>
      <w:r w:rsidRPr="00341681">
        <w:rPr>
          <w:rFonts w:eastAsiaTheme="minorEastAsia"/>
          <w:color w:val="000000" w:themeColor="text1"/>
          <w:sz w:val="24"/>
          <w:szCs w:val="24"/>
          <w:rPrChange w:id="6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>chair the group/meeting, or</w:t>
      </w:r>
      <w:r w:rsidRPr="00341681">
        <w:rPr>
          <w:color w:val="000000" w:themeColor="text1"/>
          <w:sz w:val="24"/>
          <w:szCs w:val="24"/>
        </w:rPr>
        <w:t xml:space="preserve"> we want to</w:t>
      </w:r>
      <w:r w:rsidRPr="00341681">
        <w:rPr>
          <w:rFonts w:eastAsiaTheme="minorEastAsia"/>
          <w:color w:val="000000" w:themeColor="text1"/>
          <w:sz w:val="24"/>
          <w:szCs w:val="24"/>
          <w:rPrChange w:id="7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 xml:space="preserve"> take it in turns?</w:t>
      </w:r>
    </w:p>
    <w:p w14:paraId="42275CFB" w14:textId="77777777" w:rsidR="00341681" w:rsidRDefault="00341681" w:rsidP="0034168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41681">
        <w:rPr>
          <w:color w:val="000000" w:themeColor="text1"/>
          <w:sz w:val="24"/>
          <w:szCs w:val="24"/>
        </w:rPr>
        <w:t>Victor w</w:t>
      </w:r>
      <w:r w:rsidRPr="00F21BF2">
        <w:rPr>
          <w:sz w:val="24"/>
          <w:szCs w:val="24"/>
        </w:rPr>
        <w:t xml:space="preserve">ill Chair the group meetings </w:t>
      </w:r>
      <w:r>
        <w:rPr>
          <w:sz w:val="24"/>
          <w:szCs w:val="24"/>
        </w:rPr>
        <w:t>until further notice.</w:t>
      </w:r>
    </w:p>
    <w:p w14:paraId="7B26EBC9" w14:textId="77777777" w:rsidR="00341681" w:rsidRPr="00F21BF2" w:rsidRDefault="00341681" w:rsidP="00341681">
      <w:pPr>
        <w:pStyle w:val="ListParagraph"/>
        <w:ind w:left="1080"/>
        <w:rPr>
          <w:sz w:val="24"/>
          <w:szCs w:val="24"/>
        </w:rPr>
      </w:pPr>
    </w:p>
    <w:p w14:paraId="1F307FB9" w14:textId="77777777" w:rsidR="00341681" w:rsidRPr="00F21BF2" w:rsidRDefault="00341681" w:rsidP="0034168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6796EED9">
        <w:rPr>
          <w:rFonts w:eastAsiaTheme="minorEastAsia"/>
          <w:sz w:val="24"/>
          <w:szCs w:val="24"/>
          <w:rPrChange w:id="8" w:author="Author">
            <w:rPr>
              <w:rFonts w:ascii="Palatino Linotype" w:eastAsia="Palatino Linotype" w:hAnsi="Palatino Linotype" w:cs="Palatino Linotype"/>
              <w:sz w:val="24"/>
              <w:szCs w:val="24"/>
            </w:rPr>
          </w:rPrChange>
        </w:rPr>
        <w:t>Decide on an appropriate group name – vote a team name or draw on out at random?</w:t>
      </w:r>
    </w:p>
    <w:p w14:paraId="22A09FDF" w14:textId="77777777" w:rsidR="00341681" w:rsidRPr="00F21BF2" w:rsidRDefault="00341681" w:rsidP="0034168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agreed that the team name should reflect the project choose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. </w:t>
      </w:r>
    </w:p>
    <w:p w14:paraId="0721E251" w14:textId="77777777" w:rsidR="00341681" w:rsidRPr="00F21BF2" w:rsidRDefault="00341681" w:rsidP="00341681">
      <w:pPr>
        <w:pStyle w:val="ListParagraph"/>
        <w:ind w:left="1080"/>
        <w:rPr>
          <w:b/>
          <w:bCs/>
          <w:sz w:val="24"/>
          <w:szCs w:val="24"/>
        </w:rPr>
      </w:pPr>
    </w:p>
    <w:p w14:paraId="259FC9BF" w14:textId="088ADFF4" w:rsidR="00341681" w:rsidRPr="00341681" w:rsidRDefault="00341681" w:rsidP="0034168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7FA50028">
        <w:rPr>
          <w:sz w:val="24"/>
          <w:szCs w:val="24"/>
        </w:rPr>
        <w:t>Define Teammate Responsibilities</w:t>
      </w:r>
    </w:p>
    <w:p w14:paraId="5D316DD0" w14:textId="77777777" w:rsidR="00341681" w:rsidRPr="00F21BF2" w:rsidRDefault="00341681" w:rsidP="0034168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will be depending on the project we select and what roles and skills are required to bring it to fruition.</w:t>
      </w:r>
    </w:p>
    <w:p w14:paraId="4C4EBD46" w14:textId="77777777" w:rsidR="00341681" w:rsidRDefault="00341681" w:rsidP="00341681">
      <w:pPr>
        <w:pStyle w:val="ListParagraph"/>
        <w:ind w:left="1080"/>
        <w:rPr>
          <w:b/>
          <w:bCs/>
          <w:sz w:val="24"/>
          <w:szCs w:val="24"/>
        </w:rPr>
      </w:pPr>
    </w:p>
    <w:p w14:paraId="03BFF1D0" w14:textId="15832C9D" w:rsidR="00341681" w:rsidRPr="00341681" w:rsidRDefault="00341681" w:rsidP="0034168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21BF2">
        <w:rPr>
          <w:sz w:val="24"/>
          <w:szCs w:val="24"/>
        </w:rPr>
        <w:t xml:space="preserve">Divide up the work and </w:t>
      </w:r>
      <w:r>
        <w:rPr>
          <w:sz w:val="24"/>
          <w:szCs w:val="24"/>
        </w:rPr>
        <w:t>s</w:t>
      </w:r>
      <w:r w:rsidRPr="00F21BF2">
        <w:rPr>
          <w:sz w:val="24"/>
          <w:szCs w:val="24"/>
        </w:rPr>
        <w:t xml:space="preserve">et deadline for the first drafts, review, </w:t>
      </w:r>
      <w:proofErr w:type="gramStart"/>
      <w:r w:rsidRPr="00F21BF2">
        <w:rPr>
          <w:sz w:val="24"/>
          <w:szCs w:val="24"/>
        </w:rPr>
        <w:t>updates</w:t>
      </w:r>
      <w:proofErr w:type="gramEnd"/>
      <w:r w:rsidRPr="00F21BF2">
        <w:rPr>
          <w:sz w:val="24"/>
          <w:szCs w:val="24"/>
        </w:rPr>
        <w:t xml:space="preserve"> and final revision</w:t>
      </w:r>
      <w:r>
        <w:rPr>
          <w:sz w:val="24"/>
          <w:szCs w:val="24"/>
        </w:rPr>
        <w:t xml:space="preserve">. </w:t>
      </w:r>
    </w:p>
    <w:p w14:paraId="75AC61B2" w14:textId="77777777" w:rsidR="00341681" w:rsidRPr="00496463" w:rsidRDefault="00341681" w:rsidP="0034168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have split up the IT technology section between the four of us – it was agreed that each group member will select a subject/topic to write about. </w:t>
      </w:r>
    </w:p>
    <w:p w14:paraId="712CDF26" w14:textId="77777777" w:rsidR="00341681" w:rsidRPr="00496463" w:rsidRDefault="00341681" w:rsidP="0034168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have scheduled our first work review/update meeting on Wednesday 13</w:t>
      </w:r>
      <w:r w:rsidRPr="0049646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at 10:30pm</w:t>
      </w:r>
    </w:p>
    <w:p w14:paraId="6179ADD0" w14:textId="77777777" w:rsidR="00341681" w:rsidRPr="00496463" w:rsidRDefault="00341681" w:rsidP="0034168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will provide updates on our assignment and the final revision has been scheduled for next Saturday.</w:t>
      </w:r>
    </w:p>
    <w:p w14:paraId="591319A0" w14:textId="4CCB0609" w:rsidR="00341681" w:rsidRDefault="00341681" w:rsidP="00A979E1"/>
    <w:p w14:paraId="00BC73B7" w14:textId="5691C8E2" w:rsidR="00A979E1" w:rsidRDefault="00A979E1" w:rsidP="00275D8B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71753C63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58AFE4A2" w14:textId="77777777" w:rsidR="00CB50F2" w:rsidRPr="00E52810" w:rsidRDefault="000718CA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E410FD787914463C95BFD8D829E96820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BC9ED3FE24714B3BAE76F2A219A09D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EE2FAAF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C610935781094A40BA343894EB6CF0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4B7FD18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275D8B" w:rsidRPr="00E52810" w14:paraId="1DC0BD2B" w14:textId="77777777" w:rsidTr="00557792">
        <w:tc>
          <w:tcPr>
            <w:tcW w:w="6300" w:type="dxa"/>
          </w:tcPr>
          <w:p w14:paraId="337080E4" w14:textId="1E15D083" w:rsidR="00275D8B" w:rsidRDefault="00275D8B" w:rsidP="00275D8B">
            <w:pPr>
              <w:ind w:left="0"/>
            </w:pPr>
            <w:r>
              <w:t xml:space="preserve">Create and send </w:t>
            </w:r>
            <w:r w:rsidR="009617F3">
              <w:t xml:space="preserve">invite out to second meeting </w:t>
            </w:r>
          </w:p>
        </w:tc>
        <w:tc>
          <w:tcPr>
            <w:tcW w:w="2250" w:type="dxa"/>
          </w:tcPr>
          <w:p w14:paraId="7E0D8C3B" w14:textId="5AFC1BCC" w:rsidR="00275D8B" w:rsidRDefault="00275D8B" w:rsidP="00275D8B">
            <w:pPr>
              <w:ind w:left="0"/>
            </w:pPr>
            <w:commentRangeStart w:id="9"/>
            <w:r>
              <w:t>VV</w:t>
            </w:r>
          </w:p>
        </w:tc>
        <w:tc>
          <w:tcPr>
            <w:tcW w:w="2250" w:type="dxa"/>
          </w:tcPr>
          <w:p w14:paraId="68C9B8BB" w14:textId="3171EE0B" w:rsidR="00275D8B" w:rsidRDefault="00275D8B" w:rsidP="00275D8B">
            <w:pPr>
              <w:ind w:left="0"/>
            </w:pPr>
            <w:r>
              <w:t>10/01/2021 09:00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AM</w:t>
            </w:r>
          </w:p>
        </w:tc>
      </w:tr>
      <w:tr w:rsidR="009617F3" w:rsidRPr="00E52810" w14:paraId="5C169BF1" w14:textId="77777777" w:rsidTr="00557792">
        <w:tc>
          <w:tcPr>
            <w:tcW w:w="6300" w:type="dxa"/>
          </w:tcPr>
          <w:p w14:paraId="0AAAEB38" w14:textId="15323646" w:rsidR="009617F3" w:rsidRDefault="009617F3" w:rsidP="00275D8B">
            <w:pPr>
              <w:ind w:left="0"/>
            </w:pPr>
            <w:r>
              <w:t>Create a GitHub repository and invite group members</w:t>
            </w:r>
          </w:p>
        </w:tc>
        <w:tc>
          <w:tcPr>
            <w:tcW w:w="2250" w:type="dxa"/>
          </w:tcPr>
          <w:p w14:paraId="5A0E7552" w14:textId="60882764" w:rsidR="009617F3" w:rsidRDefault="009617F3" w:rsidP="00275D8B">
            <w:pPr>
              <w:ind w:left="0"/>
            </w:pPr>
            <w:r>
              <w:t>VV</w:t>
            </w:r>
          </w:p>
        </w:tc>
        <w:tc>
          <w:tcPr>
            <w:tcW w:w="2250" w:type="dxa"/>
          </w:tcPr>
          <w:p w14:paraId="77B7AA8B" w14:textId="329CBC1E" w:rsidR="009617F3" w:rsidRDefault="009617F3" w:rsidP="00275D8B">
            <w:pPr>
              <w:ind w:left="0"/>
            </w:pPr>
            <w:r>
              <w:t>11/01/2021 10:00PM</w:t>
            </w:r>
          </w:p>
        </w:tc>
      </w:tr>
      <w:tr w:rsidR="00275D8B" w:rsidRPr="00E52810" w14:paraId="211BDFC9" w14:textId="77777777" w:rsidTr="00557792">
        <w:tc>
          <w:tcPr>
            <w:tcW w:w="6300" w:type="dxa"/>
          </w:tcPr>
          <w:p w14:paraId="0831BF6D" w14:textId="791490A0" w:rsidR="00275D8B" w:rsidRDefault="00275D8B" w:rsidP="00275D8B">
            <w:pPr>
              <w:ind w:left="0"/>
            </w:pPr>
            <w:r>
              <w:t>Share with group – Profile, Ideal Job</w:t>
            </w:r>
            <w:r w:rsidR="009617F3">
              <w:t xml:space="preserve"> and Personality tests</w:t>
            </w:r>
          </w:p>
        </w:tc>
        <w:tc>
          <w:tcPr>
            <w:tcW w:w="2250" w:type="dxa"/>
          </w:tcPr>
          <w:p w14:paraId="77895F1C" w14:textId="28816D49" w:rsidR="00275D8B" w:rsidRDefault="00275D8B" w:rsidP="00275D8B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14:paraId="6C129CF2" w14:textId="220785E6" w:rsidR="00275D8B" w:rsidRDefault="00275D8B" w:rsidP="00275D8B">
            <w:pPr>
              <w:ind w:left="0"/>
            </w:pPr>
            <w:r>
              <w:t>13/01/2021 10:30PM</w:t>
            </w:r>
          </w:p>
        </w:tc>
      </w:tr>
      <w:tr w:rsidR="009617F3" w:rsidRPr="00E52810" w14:paraId="6652608D" w14:textId="77777777" w:rsidTr="00557792">
        <w:tc>
          <w:tcPr>
            <w:tcW w:w="6300" w:type="dxa"/>
          </w:tcPr>
          <w:p w14:paraId="55A6D991" w14:textId="31FB9FCC" w:rsidR="009617F3" w:rsidRDefault="009617F3" w:rsidP="00275D8B">
            <w:pPr>
              <w:ind w:left="0"/>
            </w:pPr>
            <w:r>
              <w:t>Update on finding IT Professional to interview</w:t>
            </w:r>
          </w:p>
        </w:tc>
        <w:tc>
          <w:tcPr>
            <w:tcW w:w="2250" w:type="dxa"/>
          </w:tcPr>
          <w:p w14:paraId="7CF585AF" w14:textId="442DE87A" w:rsidR="009617F3" w:rsidRDefault="009617F3" w:rsidP="00275D8B">
            <w:pPr>
              <w:ind w:left="0"/>
            </w:pPr>
            <w:r>
              <w:t>KA</w:t>
            </w:r>
          </w:p>
        </w:tc>
        <w:tc>
          <w:tcPr>
            <w:tcW w:w="2250" w:type="dxa"/>
          </w:tcPr>
          <w:p w14:paraId="72168DFF" w14:textId="105E6810" w:rsidR="009617F3" w:rsidRDefault="009617F3" w:rsidP="00275D8B">
            <w:pPr>
              <w:ind w:left="0"/>
            </w:pPr>
            <w:r>
              <w:t>16/01/2020 09:00AM</w:t>
            </w:r>
          </w:p>
        </w:tc>
      </w:tr>
      <w:tr w:rsidR="0083524B" w:rsidRPr="00E52810" w14:paraId="173AD057" w14:textId="77777777" w:rsidTr="00557792">
        <w:tc>
          <w:tcPr>
            <w:tcW w:w="6300" w:type="dxa"/>
          </w:tcPr>
          <w:p w14:paraId="26C67790" w14:textId="41B15404" w:rsidR="0083524B" w:rsidRDefault="0083524B" w:rsidP="0083524B">
            <w:pPr>
              <w:ind w:left="0"/>
            </w:pPr>
            <w:r>
              <w:t>Decide on project idea and create team name and bio</w:t>
            </w:r>
          </w:p>
        </w:tc>
        <w:tc>
          <w:tcPr>
            <w:tcW w:w="2250" w:type="dxa"/>
          </w:tcPr>
          <w:p w14:paraId="26E58650" w14:textId="5F8DD291" w:rsidR="0083524B" w:rsidRDefault="0083524B" w:rsidP="0083524B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14:paraId="4E5E6AFA" w14:textId="57A28D24" w:rsidR="0083524B" w:rsidRDefault="0083524B" w:rsidP="0083524B">
            <w:pPr>
              <w:ind w:left="0"/>
            </w:pPr>
            <w:r>
              <w:t>16/01/2020 09:00AM</w:t>
            </w:r>
          </w:p>
        </w:tc>
      </w:tr>
      <w:tr w:rsidR="0083524B" w:rsidRPr="00E52810" w14:paraId="318971E0" w14:textId="77777777" w:rsidTr="009617F3">
        <w:trPr>
          <w:trHeight w:val="446"/>
        </w:trPr>
        <w:tc>
          <w:tcPr>
            <w:tcW w:w="6300" w:type="dxa"/>
          </w:tcPr>
          <w:p w14:paraId="399A846C" w14:textId="5F602762" w:rsidR="0083524B" w:rsidRPr="00E52810" w:rsidRDefault="0083524B" w:rsidP="0083524B">
            <w:pPr>
              <w:ind w:left="0"/>
            </w:pPr>
            <w:r>
              <w:t xml:space="preserve">Write about a topic from IT Technology section </w:t>
            </w:r>
          </w:p>
        </w:tc>
        <w:tc>
          <w:tcPr>
            <w:tcW w:w="2250" w:type="dxa"/>
          </w:tcPr>
          <w:p w14:paraId="77D6F0C8" w14:textId="36D8DC90" w:rsidR="0083524B" w:rsidRPr="00E52810" w:rsidRDefault="0083524B" w:rsidP="0083524B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14:paraId="704105CC" w14:textId="77777777" w:rsidR="0083524B" w:rsidRDefault="0083524B" w:rsidP="0083524B">
            <w:pPr>
              <w:ind w:left="0"/>
            </w:pPr>
            <w:r>
              <w:t>16/01/2021 09:00AM</w:t>
            </w:r>
          </w:p>
          <w:p w14:paraId="0BE028CA" w14:textId="4223BE1C" w:rsidR="0083524B" w:rsidRPr="00E52810" w:rsidRDefault="0083524B" w:rsidP="0083524B">
            <w:pPr>
              <w:ind w:left="0"/>
            </w:pPr>
          </w:p>
        </w:tc>
      </w:tr>
      <w:tr w:rsidR="0083524B" w:rsidRPr="00E52810" w14:paraId="34DD77AF" w14:textId="77777777" w:rsidTr="00557792">
        <w:tc>
          <w:tcPr>
            <w:tcW w:w="6300" w:type="dxa"/>
          </w:tcPr>
          <w:p w14:paraId="3AAE38AF" w14:textId="77777777" w:rsidR="0083524B" w:rsidRDefault="0083524B" w:rsidP="0083524B">
            <w:pPr>
              <w:ind w:left="0"/>
            </w:pPr>
          </w:p>
        </w:tc>
        <w:tc>
          <w:tcPr>
            <w:tcW w:w="2250" w:type="dxa"/>
          </w:tcPr>
          <w:p w14:paraId="48C175FA" w14:textId="77777777" w:rsidR="0083524B" w:rsidRDefault="0083524B" w:rsidP="0083524B">
            <w:pPr>
              <w:ind w:left="0"/>
            </w:pPr>
          </w:p>
        </w:tc>
        <w:tc>
          <w:tcPr>
            <w:tcW w:w="2250" w:type="dxa"/>
          </w:tcPr>
          <w:p w14:paraId="40D7E0F2" w14:textId="77777777" w:rsidR="0083524B" w:rsidRDefault="0083524B" w:rsidP="0083524B">
            <w:pPr>
              <w:ind w:left="0"/>
            </w:pPr>
          </w:p>
        </w:tc>
      </w:tr>
      <w:tr w:rsidR="0083524B" w:rsidRPr="00E52810" w14:paraId="6046D002" w14:textId="77777777" w:rsidTr="00557792">
        <w:tc>
          <w:tcPr>
            <w:tcW w:w="6300" w:type="dxa"/>
          </w:tcPr>
          <w:p w14:paraId="00E26377" w14:textId="0ECD9E5D" w:rsidR="0083524B" w:rsidRPr="00E52810" w:rsidRDefault="0083524B" w:rsidP="0083524B">
            <w:pPr>
              <w:ind w:left="0"/>
            </w:pPr>
          </w:p>
        </w:tc>
        <w:tc>
          <w:tcPr>
            <w:tcW w:w="2250" w:type="dxa"/>
          </w:tcPr>
          <w:p w14:paraId="080E6B7B" w14:textId="55F40E18" w:rsidR="0083524B" w:rsidRPr="00E52810" w:rsidRDefault="0083524B" w:rsidP="0083524B">
            <w:pPr>
              <w:ind w:left="0"/>
            </w:pPr>
          </w:p>
        </w:tc>
        <w:tc>
          <w:tcPr>
            <w:tcW w:w="2250" w:type="dxa"/>
          </w:tcPr>
          <w:p w14:paraId="2C3DF759" w14:textId="690A949C" w:rsidR="0083524B" w:rsidRPr="00E52810" w:rsidRDefault="0083524B" w:rsidP="0083524B">
            <w:pPr>
              <w:ind w:left="0"/>
            </w:pPr>
          </w:p>
        </w:tc>
      </w:tr>
    </w:tbl>
    <w:p w14:paraId="1EF6F2A7" w14:textId="31D47B37" w:rsidR="0017681F" w:rsidRDefault="0017681F" w:rsidP="00275D8B">
      <w:pPr>
        <w:pStyle w:val="Heading2"/>
      </w:pPr>
    </w:p>
    <w:sectPr w:rsidR="0017681F" w:rsidSect="00CB50F2">
      <w:footerReference w:type="default" r:id="rId12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Victor van der meer" w:date="2021-01-09T11:08:00Z" w:initials="Vvdm">
    <w:p w14:paraId="1834B2AB" w14:textId="38B70B4F" w:rsidR="00275D8B" w:rsidRDefault="00275D8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34B2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40D12" w16cex:dateUtc="2021-01-09T0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34B2AB" w16cid:durableId="23A40D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0F36" w14:textId="77777777" w:rsidR="000718CA" w:rsidRDefault="000718CA">
      <w:pPr>
        <w:spacing w:after="0"/>
      </w:pPr>
      <w:r>
        <w:separator/>
      </w:r>
    </w:p>
  </w:endnote>
  <w:endnote w:type="continuationSeparator" w:id="0">
    <w:p w14:paraId="0EE4C4E2" w14:textId="77777777" w:rsidR="000718CA" w:rsidRDefault="00071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89A37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FC155" w14:textId="77777777" w:rsidR="000718CA" w:rsidRDefault="000718CA">
      <w:pPr>
        <w:spacing w:after="0"/>
      </w:pPr>
      <w:r>
        <w:separator/>
      </w:r>
    </w:p>
  </w:footnote>
  <w:footnote w:type="continuationSeparator" w:id="0">
    <w:p w14:paraId="2A61CADF" w14:textId="77777777" w:rsidR="000718CA" w:rsidRDefault="000718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D1390"/>
    <w:multiLevelType w:val="hybridMultilevel"/>
    <w:tmpl w:val="6EF07CF2"/>
    <w:lvl w:ilvl="0" w:tplc="D576A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0B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A9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A9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EC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2D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89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CC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E9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A45A8"/>
    <w:multiLevelType w:val="hybridMultilevel"/>
    <w:tmpl w:val="051C8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91384"/>
    <w:multiLevelType w:val="hybridMultilevel"/>
    <w:tmpl w:val="2258E25C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086F83"/>
    <w:multiLevelType w:val="hybridMultilevel"/>
    <w:tmpl w:val="20B660AC"/>
    <w:lvl w:ilvl="0" w:tplc="898C6B94"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123EDF"/>
    <w:multiLevelType w:val="hybridMultilevel"/>
    <w:tmpl w:val="E2C43496"/>
    <w:lvl w:ilvl="0" w:tplc="898C6B94"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van der meer">
    <w15:presenceInfo w15:providerId="Windows Live" w15:userId="857d06d33fd60d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CC"/>
    <w:rsid w:val="00070820"/>
    <w:rsid w:val="000718CA"/>
    <w:rsid w:val="001005E5"/>
    <w:rsid w:val="00107A25"/>
    <w:rsid w:val="001118FD"/>
    <w:rsid w:val="00152CC8"/>
    <w:rsid w:val="0017681F"/>
    <w:rsid w:val="001C4546"/>
    <w:rsid w:val="001F2ACC"/>
    <w:rsid w:val="00275D8B"/>
    <w:rsid w:val="002B6C94"/>
    <w:rsid w:val="002E7469"/>
    <w:rsid w:val="002F4ABE"/>
    <w:rsid w:val="00341681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3524B"/>
    <w:rsid w:val="008431CB"/>
    <w:rsid w:val="008E2FAF"/>
    <w:rsid w:val="0093449B"/>
    <w:rsid w:val="009617F3"/>
    <w:rsid w:val="009916AE"/>
    <w:rsid w:val="00A979E1"/>
    <w:rsid w:val="00B45E12"/>
    <w:rsid w:val="00BD1C13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F879"/>
  <w15:chartTrackingRefBased/>
  <w15:docId w15:val="{E13CBC1B-B69A-466E-B9EF-6A75546E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  <w:style w:type="paragraph" w:styleId="Revision">
    <w:name w:val="Revision"/>
    <w:hidden/>
    <w:uiPriority w:val="99"/>
    <w:semiHidden/>
    <w:rsid w:val="00275D8B"/>
    <w:pPr>
      <w:spacing w:before="0" w:after="0"/>
      <w:ind w:left="0"/>
    </w:pPr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van%20der%20Meer\AppData\Roaming\Microsoft\Templates\Meeting%20minutes%20with%20action%20ite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86B4DC8A7441ABAC8B68989931C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C533-558B-4B7F-BEFD-4428B852928C}"/>
      </w:docPartPr>
      <w:docPartBody>
        <w:p w:rsidR="00000000" w:rsidRDefault="005A761E">
          <w:pPr>
            <w:pStyle w:val="D286B4DC8A7441ABAC8B68989931C405"/>
          </w:pPr>
          <w:r>
            <w:t>|</w:t>
          </w:r>
        </w:p>
      </w:docPartBody>
    </w:docPart>
    <w:docPart>
      <w:docPartPr>
        <w:name w:val="C5FA32A33532432BBDF2C80BBE8B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DC38B-0AB4-4842-B84A-EE260ACE94A1}"/>
      </w:docPartPr>
      <w:docPartBody>
        <w:p w:rsidR="00000000" w:rsidRDefault="005A761E">
          <w:pPr>
            <w:pStyle w:val="C5FA32A33532432BBDF2C80BBE8BB6A3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41929C1D8FA646DC922675510AB7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AED7C-F846-45E0-87DE-7B3F1C5C807F}"/>
      </w:docPartPr>
      <w:docPartBody>
        <w:p w:rsidR="00000000" w:rsidRDefault="005A761E">
          <w:pPr>
            <w:pStyle w:val="41929C1D8FA646DC922675510AB79AF4"/>
          </w:pPr>
          <w:r>
            <w:t>Meeting date | time</w:t>
          </w:r>
        </w:p>
      </w:docPartBody>
    </w:docPart>
    <w:docPart>
      <w:docPartPr>
        <w:name w:val="F9C09AC61D7046B0BB2D6B53ECC5B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DE8E-0AFC-4FFE-B95D-DB25964D1D70}"/>
      </w:docPartPr>
      <w:docPartBody>
        <w:p w:rsidR="00000000" w:rsidRDefault="005A761E">
          <w:pPr>
            <w:pStyle w:val="F9C09AC61D7046B0BB2D6B53ECC5BDDD"/>
          </w:pPr>
          <w:r>
            <w:t>Meeting location</w:t>
          </w:r>
        </w:p>
      </w:docPartBody>
    </w:docPart>
    <w:docPart>
      <w:docPartPr>
        <w:name w:val="63860BA79CFF475FBC29FC94AD9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6876C-D9AD-4E27-AC1A-37529EE1774C}"/>
      </w:docPartPr>
      <w:docPartBody>
        <w:p w:rsidR="00000000" w:rsidRDefault="005A761E">
          <w:pPr>
            <w:pStyle w:val="63860BA79CFF475FBC29FC94AD94E69A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BB352FD64A0A4B3DAA7212694183C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A4860-A1AE-44BA-80FC-96C1DB69F785}"/>
      </w:docPartPr>
      <w:docPartBody>
        <w:p w:rsidR="00000000" w:rsidRDefault="005A761E">
          <w:pPr>
            <w:pStyle w:val="BB352FD64A0A4B3DAA7212694183C553"/>
          </w:pPr>
          <w:r w:rsidRPr="00A979E1">
            <w:t>Meeting called by</w:t>
          </w:r>
        </w:p>
      </w:docPartBody>
    </w:docPart>
    <w:docPart>
      <w:docPartPr>
        <w:name w:val="FB6CC3B23A594B45A1B6DB526256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1D963-A537-4B03-BAF3-2F3635FD7371}"/>
      </w:docPartPr>
      <w:docPartBody>
        <w:p w:rsidR="00000000" w:rsidRDefault="005A761E">
          <w:pPr>
            <w:pStyle w:val="FB6CC3B23A594B45A1B6DB5262560722"/>
          </w:pPr>
          <w:r w:rsidRPr="00A979E1">
            <w:t>Type of meeting</w:t>
          </w:r>
        </w:p>
      </w:docPartBody>
    </w:docPart>
    <w:docPart>
      <w:docPartPr>
        <w:name w:val="7DA6F95657984DE289E8579522132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773FC-423B-44AC-B690-1C20A57EAE53}"/>
      </w:docPartPr>
      <w:docPartBody>
        <w:p w:rsidR="00000000" w:rsidRDefault="005A761E">
          <w:pPr>
            <w:pStyle w:val="7DA6F95657984DE289E8579522132A5B"/>
          </w:pPr>
          <w:r w:rsidRPr="00A979E1">
            <w:t>Facilitator</w:t>
          </w:r>
        </w:p>
      </w:docPartBody>
    </w:docPart>
    <w:docPart>
      <w:docPartPr>
        <w:name w:val="BD2E57A14B20475BA65EAD6EAE911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EA78-6256-4A68-A1C5-FA5BF179ADBC}"/>
      </w:docPartPr>
      <w:docPartBody>
        <w:p w:rsidR="00000000" w:rsidRDefault="005A761E">
          <w:pPr>
            <w:pStyle w:val="BD2E57A14B20475BA65EAD6EAE91196C"/>
          </w:pPr>
          <w:r w:rsidRPr="00A979E1">
            <w:t>Note taker</w:t>
          </w:r>
        </w:p>
      </w:docPartBody>
    </w:docPart>
    <w:docPart>
      <w:docPartPr>
        <w:name w:val="996D4EA9CD754B42B4A6908A1E05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C33DD-D059-4A92-8AA8-3C805D58B98F}"/>
      </w:docPartPr>
      <w:docPartBody>
        <w:p w:rsidR="00000000" w:rsidRDefault="005A761E">
          <w:pPr>
            <w:pStyle w:val="996D4EA9CD754B42B4A6908A1E051094"/>
          </w:pPr>
          <w:r w:rsidRPr="00A979E1">
            <w:t>Timekeeper</w:t>
          </w:r>
        </w:p>
      </w:docPartBody>
    </w:docPart>
    <w:docPart>
      <w:docPartPr>
        <w:name w:val="982457A639C6447CB0CF9089ED23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D2FF-022B-4B56-B180-F06921E08D74}"/>
      </w:docPartPr>
      <w:docPartBody>
        <w:p w:rsidR="00000000" w:rsidRDefault="005A761E">
          <w:pPr>
            <w:pStyle w:val="982457A639C6447CB0CF9089ED2358BA"/>
          </w:pPr>
          <w:r>
            <w:t>Agenda topics</w:t>
          </w:r>
        </w:p>
      </w:docPartBody>
    </w:docPart>
    <w:docPart>
      <w:docPartPr>
        <w:name w:val="2F36672E1AF548C580270B6BCD01B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5B7C2-DE00-4EBD-BAD8-B8D32103A346}"/>
      </w:docPartPr>
      <w:docPartBody>
        <w:p w:rsidR="00000000" w:rsidRDefault="005A761E">
          <w:pPr>
            <w:pStyle w:val="2F36672E1AF548C580270B6BCD01B4B6"/>
          </w:pPr>
          <w:r>
            <w:t>Time allotted</w:t>
          </w:r>
        </w:p>
      </w:docPartBody>
    </w:docPart>
    <w:docPart>
      <w:docPartPr>
        <w:name w:val="DB87F00FCD924231A12CDE274CDC0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577B3-E8AD-477B-A645-ED55227BBD90}"/>
      </w:docPartPr>
      <w:docPartBody>
        <w:p w:rsidR="00000000" w:rsidRDefault="005A761E">
          <w:pPr>
            <w:pStyle w:val="DB87F00FCD924231A12CDE274CDC0695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CC919D3E3B5B492BBCCFCA9ADD73C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A099D-2300-41F3-A0D6-FDB21BD21E7C}"/>
      </w:docPartPr>
      <w:docPartBody>
        <w:p w:rsidR="00000000" w:rsidRDefault="005A761E">
          <w:pPr>
            <w:pStyle w:val="CC919D3E3B5B492BBCCFCA9ADD73C7ED"/>
          </w:pPr>
          <w:r>
            <w:t>Agenda topic</w:t>
          </w:r>
        </w:p>
      </w:docPartBody>
    </w:docPart>
    <w:docPart>
      <w:docPartPr>
        <w:name w:val="A8227AE4308C4530A779DE0BB117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4C51-6A95-47BD-A732-88DE5C45415D}"/>
      </w:docPartPr>
      <w:docPartBody>
        <w:p w:rsidR="00000000" w:rsidRDefault="005A761E">
          <w:pPr>
            <w:pStyle w:val="A8227AE4308C4530A779DE0BB1176190"/>
          </w:pPr>
          <w:r>
            <w:t>Presenter</w:t>
          </w:r>
        </w:p>
      </w:docPartBody>
    </w:docPart>
    <w:docPart>
      <w:docPartPr>
        <w:name w:val="E410FD787914463C95BFD8D829E96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572D-B6C9-4BBA-99CC-AE80BB002FCC}"/>
      </w:docPartPr>
      <w:docPartBody>
        <w:p w:rsidR="00000000" w:rsidRDefault="005A761E">
          <w:pPr>
            <w:pStyle w:val="E410FD787914463C95BFD8D829E96820"/>
          </w:pPr>
          <w:r w:rsidRPr="00E52810">
            <w:t>Action items</w:t>
          </w:r>
        </w:p>
      </w:docPartBody>
    </w:docPart>
    <w:docPart>
      <w:docPartPr>
        <w:name w:val="BC9ED3FE24714B3BAE76F2A219A0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62C5-1616-48B7-B404-6E2FF0C8A9C3}"/>
      </w:docPartPr>
      <w:docPartBody>
        <w:p w:rsidR="00000000" w:rsidRDefault="005A761E">
          <w:pPr>
            <w:pStyle w:val="BC9ED3FE24714B3BAE76F2A219A09D3F"/>
          </w:pPr>
          <w:r w:rsidRPr="00E52810">
            <w:t>Person responsible</w:t>
          </w:r>
        </w:p>
      </w:docPartBody>
    </w:docPart>
    <w:docPart>
      <w:docPartPr>
        <w:name w:val="C610935781094A40BA343894EB6CF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06132-44DF-4D61-88E4-9EDB5B461B00}"/>
      </w:docPartPr>
      <w:docPartBody>
        <w:p w:rsidR="00000000" w:rsidRDefault="005A761E">
          <w:pPr>
            <w:pStyle w:val="C610935781094A40BA343894EB6CF02F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D"/>
    <w:rsid w:val="00454FAD"/>
    <w:rsid w:val="005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F972516B3404FA7BE1CCE4E28BD92">
    <w:name w:val="5ACF972516B3404FA7BE1CCE4E28BD92"/>
  </w:style>
  <w:style w:type="paragraph" w:customStyle="1" w:styleId="D286B4DC8A7441ABAC8B68989931C405">
    <w:name w:val="D286B4DC8A7441ABAC8B68989931C405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5FA32A33532432BBDF2C80BBE8BB6A3">
    <w:name w:val="C5FA32A33532432BBDF2C80BBE8BB6A3"/>
  </w:style>
  <w:style w:type="paragraph" w:customStyle="1" w:styleId="41929C1D8FA646DC922675510AB79AF4">
    <w:name w:val="41929C1D8FA646DC922675510AB79AF4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7605A1B8AE9E4010B19A141394C3864E">
    <w:name w:val="7605A1B8AE9E4010B19A141394C3864E"/>
  </w:style>
  <w:style w:type="paragraph" w:customStyle="1" w:styleId="AACC4F57C94C41809E5C884892022845">
    <w:name w:val="AACC4F57C94C41809E5C884892022845"/>
  </w:style>
  <w:style w:type="paragraph" w:customStyle="1" w:styleId="F9C09AC61D7046B0BB2D6B53ECC5BDDD">
    <w:name w:val="F9C09AC61D7046B0BB2D6B53ECC5BDDD"/>
  </w:style>
  <w:style w:type="paragraph" w:customStyle="1" w:styleId="63860BA79CFF475FBC29FC94AD94E69A">
    <w:name w:val="63860BA79CFF475FBC29FC94AD94E69A"/>
  </w:style>
  <w:style w:type="paragraph" w:customStyle="1" w:styleId="BB352FD64A0A4B3DAA7212694183C553">
    <w:name w:val="BB352FD64A0A4B3DAA7212694183C553"/>
  </w:style>
  <w:style w:type="paragraph" w:customStyle="1" w:styleId="37217997F42F4F08B0A66BDC7F57E082">
    <w:name w:val="37217997F42F4F08B0A66BDC7F57E082"/>
  </w:style>
  <w:style w:type="paragraph" w:customStyle="1" w:styleId="FB6CC3B23A594B45A1B6DB5262560722">
    <w:name w:val="FB6CC3B23A594B45A1B6DB5262560722"/>
  </w:style>
  <w:style w:type="paragraph" w:customStyle="1" w:styleId="EEE7BA7D0B3A4F6B831E5BEEDC593391">
    <w:name w:val="EEE7BA7D0B3A4F6B831E5BEEDC593391"/>
  </w:style>
  <w:style w:type="paragraph" w:customStyle="1" w:styleId="7DA6F95657984DE289E8579522132A5B">
    <w:name w:val="7DA6F95657984DE289E8579522132A5B"/>
  </w:style>
  <w:style w:type="paragraph" w:customStyle="1" w:styleId="BD2E57A14B20475BA65EAD6EAE91196C">
    <w:name w:val="BD2E57A14B20475BA65EAD6EAE91196C"/>
  </w:style>
  <w:style w:type="paragraph" w:customStyle="1" w:styleId="996D4EA9CD754B42B4A6908A1E051094">
    <w:name w:val="996D4EA9CD754B42B4A6908A1E051094"/>
  </w:style>
  <w:style w:type="paragraph" w:customStyle="1" w:styleId="A8CFB9A77FE64BF39C7023DF33E5C248">
    <w:name w:val="A8CFB9A77FE64BF39C7023DF33E5C248"/>
  </w:style>
  <w:style w:type="paragraph" w:customStyle="1" w:styleId="5ED2E9BD5E7D4820BE8F90B057ABAA0A">
    <w:name w:val="5ED2E9BD5E7D4820BE8F90B057ABAA0A"/>
  </w:style>
  <w:style w:type="paragraph" w:customStyle="1" w:styleId="982457A639C6447CB0CF9089ED2358BA">
    <w:name w:val="982457A639C6447CB0CF9089ED2358BA"/>
  </w:style>
  <w:style w:type="paragraph" w:customStyle="1" w:styleId="2F36672E1AF548C580270B6BCD01B4B6">
    <w:name w:val="2F36672E1AF548C580270B6BCD01B4B6"/>
  </w:style>
  <w:style w:type="paragraph" w:customStyle="1" w:styleId="DB87F00FCD924231A12CDE274CDC0695">
    <w:name w:val="DB87F00FCD924231A12CDE274CDC0695"/>
  </w:style>
  <w:style w:type="paragraph" w:customStyle="1" w:styleId="CC919D3E3B5B492BBCCFCA9ADD73C7ED">
    <w:name w:val="CC919D3E3B5B492BBCCFCA9ADD73C7ED"/>
  </w:style>
  <w:style w:type="paragraph" w:customStyle="1" w:styleId="FED40091159D469B9FA14FAC754EDA72">
    <w:name w:val="FED40091159D469B9FA14FAC754EDA72"/>
  </w:style>
  <w:style w:type="paragraph" w:customStyle="1" w:styleId="A8227AE4308C4530A779DE0BB1176190">
    <w:name w:val="A8227AE4308C4530A779DE0BB1176190"/>
  </w:style>
  <w:style w:type="paragraph" w:customStyle="1" w:styleId="8FAC8E26EAF94DC5A592B36C578A5D07">
    <w:name w:val="8FAC8E26EAF94DC5A592B36C578A5D07"/>
  </w:style>
  <w:style w:type="paragraph" w:customStyle="1" w:styleId="224B4230563B477B98307DDD8AD71C98">
    <w:name w:val="224B4230563B477B98307DDD8AD71C98"/>
  </w:style>
  <w:style w:type="paragraph" w:customStyle="1" w:styleId="CA73C74DD04141D3A5B34CC67BE69CD8">
    <w:name w:val="CA73C74DD04141D3A5B34CC67BE69CD8"/>
  </w:style>
  <w:style w:type="paragraph" w:customStyle="1" w:styleId="2A50C6FF119E43EDACA7E7D4EC0583E4">
    <w:name w:val="2A50C6FF119E43EDACA7E7D4EC0583E4"/>
  </w:style>
  <w:style w:type="paragraph" w:customStyle="1" w:styleId="917C558180654A328553BDADF849AF4E">
    <w:name w:val="917C558180654A328553BDADF849AF4E"/>
  </w:style>
  <w:style w:type="paragraph" w:customStyle="1" w:styleId="E410FD787914463C95BFD8D829E96820">
    <w:name w:val="E410FD787914463C95BFD8D829E96820"/>
  </w:style>
  <w:style w:type="paragraph" w:customStyle="1" w:styleId="BC9ED3FE24714B3BAE76F2A219A09D3F">
    <w:name w:val="BC9ED3FE24714B3BAE76F2A219A09D3F"/>
  </w:style>
  <w:style w:type="paragraph" w:customStyle="1" w:styleId="C610935781094A40BA343894EB6CF02F">
    <w:name w:val="C610935781094A40BA343894EB6CF02F"/>
  </w:style>
  <w:style w:type="paragraph" w:customStyle="1" w:styleId="54B88C182D1D478798C84474513E6523">
    <w:name w:val="54B88C182D1D478798C84474513E6523"/>
  </w:style>
  <w:style w:type="paragraph" w:customStyle="1" w:styleId="AC75781BA85C42FA9BB340B840514095">
    <w:name w:val="AC75781BA85C42FA9BB340B840514095"/>
  </w:style>
  <w:style w:type="paragraph" w:customStyle="1" w:styleId="08C44BB8D2A640219C4465B97671D49B">
    <w:name w:val="08C44BB8D2A640219C4465B97671D49B"/>
  </w:style>
  <w:style w:type="paragraph" w:customStyle="1" w:styleId="F7A0CF7B7DAD4015A9AD185F11AA3BE0">
    <w:name w:val="F7A0CF7B7DAD4015A9AD185F11AA3BE0"/>
  </w:style>
  <w:style w:type="paragraph" w:customStyle="1" w:styleId="D964ED43BE4B45D4901A489A6640343C">
    <w:name w:val="D964ED43BE4B45D4901A489A6640343C"/>
  </w:style>
  <w:style w:type="paragraph" w:customStyle="1" w:styleId="B6B45744E33A46F5AC7ADF3E41218A65">
    <w:name w:val="B6B45744E33A46F5AC7ADF3E41218A65"/>
  </w:style>
  <w:style w:type="paragraph" w:customStyle="1" w:styleId="29FFABEFB8FA4716B841C95D77101AC6">
    <w:name w:val="29FFABEFB8FA4716B841C95D77101AC6"/>
  </w:style>
  <w:style w:type="paragraph" w:customStyle="1" w:styleId="505C9666838C4F1A8CF4E336A01C289E">
    <w:name w:val="505C9666838C4F1A8CF4E336A01C289E"/>
  </w:style>
  <w:style w:type="paragraph" w:customStyle="1" w:styleId="3AB7BFAD289E4322BAC064EF6341501F">
    <w:name w:val="3AB7BFAD289E4322BAC064EF6341501F"/>
  </w:style>
  <w:style w:type="paragraph" w:customStyle="1" w:styleId="DC7116ED7EBD44DDAEDF603E28E2CB1B">
    <w:name w:val="DC7116ED7EBD44DDAEDF603E28E2CB1B"/>
  </w:style>
  <w:style w:type="paragraph" w:customStyle="1" w:styleId="F2A8459D605B4BE495C84BBE84AB5391">
    <w:name w:val="F2A8459D605B4BE495C84BBE84AB5391"/>
  </w:style>
  <w:style w:type="paragraph" w:customStyle="1" w:styleId="D9762A2688FD498280473CA4506A67F3">
    <w:name w:val="D9762A2688FD498280473CA4506A67F3"/>
  </w:style>
  <w:style w:type="paragraph" w:customStyle="1" w:styleId="B72164B1B07C480AB8CA9253940E268D">
    <w:name w:val="B72164B1B07C480AB8CA9253940E268D"/>
  </w:style>
  <w:style w:type="paragraph" w:customStyle="1" w:styleId="4962667E4AE545AAAD75FC4018D2438B">
    <w:name w:val="4962667E4AE545AAAD75FC4018D2438B"/>
  </w:style>
  <w:style w:type="paragraph" w:customStyle="1" w:styleId="6C79A7D73A4A4E8E814784B91206F0DD">
    <w:name w:val="6C79A7D73A4A4E8E814784B91206F0DD"/>
  </w:style>
  <w:style w:type="paragraph" w:customStyle="1" w:styleId="348951364C914D05BA0539196F1C293F">
    <w:name w:val="348951364C914D05BA0539196F1C293F"/>
  </w:style>
  <w:style w:type="paragraph" w:customStyle="1" w:styleId="9E4B2B2CCAB34F5981C1C516272BC429">
    <w:name w:val="9E4B2B2CCAB34F5981C1C516272BC429"/>
  </w:style>
  <w:style w:type="paragraph" w:customStyle="1" w:styleId="DA00B997B5CA40E288A86AEDFDF27D0A">
    <w:name w:val="DA00B997B5CA40E288A86AEDFDF27D0A"/>
  </w:style>
  <w:style w:type="paragraph" w:customStyle="1" w:styleId="7FA82125A7274102A1D96CB1D2616CC8">
    <w:name w:val="7FA82125A7274102A1D96CB1D2616CC8"/>
  </w:style>
  <w:style w:type="paragraph" w:customStyle="1" w:styleId="5CD7D863A54A4C4F8334F637FBAEE974">
    <w:name w:val="5CD7D863A54A4C4F8334F637FBAEE974"/>
  </w:style>
  <w:style w:type="paragraph" w:customStyle="1" w:styleId="904CE739C6AF431AB6C0E8BA7C5CDC64">
    <w:name w:val="904CE739C6AF431AB6C0E8BA7C5CDC64"/>
  </w:style>
  <w:style w:type="paragraph" w:customStyle="1" w:styleId="C74C5740B604463BB266FEC23A4C21F0">
    <w:name w:val="C74C5740B604463BB266FEC23A4C21F0"/>
  </w:style>
  <w:style w:type="paragraph" w:customStyle="1" w:styleId="18FF0437390341C8AFA71D771E9D4E0D">
    <w:name w:val="18FF0437390341C8AFA71D771E9D4E0D"/>
  </w:style>
  <w:style w:type="paragraph" w:customStyle="1" w:styleId="BFDA9AC2EBD4427D9964C81F77F1A936">
    <w:name w:val="BFDA9AC2EBD4427D9964C81F77F1A936"/>
  </w:style>
  <w:style w:type="paragraph" w:customStyle="1" w:styleId="423EBCB384784EE6B46133C165D89EE2">
    <w:name w:val="423EBCB384784EE6B46133C165D89EE2"/>
  </w:style>
  <w:style w:type="paragraph" w:customStyle="1" w:styleId="4834CF1502B04435B5BC4A8BC990059D">
    <w:name w:val="4834CF1502B04435B5BC4A8BC990059D"/>
  </w:style>
  <w:style w:type="paragraph" w:customStyle="1" w:styleId="9E09B1D37D154F439D9516431CF79B48">
    <w:name w:val="9E09B1D37D154F439D9516431CF79B48"/>
  </w:style>
  <w:style w:type="paragraph" w:customStyle="1" w:styleId="B3F11B1C32664035852A841494110E28">
    <w:name w:val="B3F11B1C32664035852A841494110E28"/>
  </w:style>
  <w:style w:type="paragraph" w:customStyle="1" w:styleId="A33A7B3AEF9A4D779251BCF8A7779DA9">
    <w:name w:val="A33A7B3AEF9A4D779251BCF8A7779DA9"/>
  </w:style>
  <w:style w:type="paragraph" w:customStyle="1" w:styleId="3DBE1DA62A9F45B2AA4846B811E729A0">
    <w:name w:val="3DBE1DA62A9F45B2AA4846B811E729A0"/>
  </w:style>
  <w:style w:type="paragraph" w:customStyle="1" w:styleId="7BCEC8F4E40840F385966A8780C427C0">
    <w:name w:val="7BCEC8F4E40840F385966A8780C427C0"/>
  </w:style>
  <w:style w:type="paragraph" w:customStyle="1" w:styleId="7FF0854994134772979B78623CAAF9B4">
    <w:name w:val="7FF0854994134772979B78623CAAF9B4"/>
  </w:style>
  <w:style w:type="paragraph" w:customStyle="1" w:styleId="325F8E2A5B75452DB843421F01D5A37C">
    <w:name w:val="325F8E2A5B75452DB843421F01D5A37C"/>
  </w:style>
  <w:style w:type="paragraph" w:customStyle="1" w:styleId="1B697139F65D47558C6A10CDA0A21972">
    <w:name w:val="1B697139F65D47558C6A10CDA0A21972"/>
  </w:style>
  <w:style w:type="paragraph" w:customStyle="1" w:styleId="8B74EC55C0DF4D32ACB30C1E1A566BDA">
    <w:name w:val="8B74EC55C0DF4D32ACB30C1E1A566BDA"/>
  </w:style>
  <w:style w:type="paragraph" w:customStyle="1" w:styleId="3959A82755D0495EA60CCA15202B3791">
    <w:name w:val="3959A82755D0495EA60CCA15202B3791"/>
  </w:style>
  <w:style w:type="paragraph" w:customStyle="1" w:styleId="81B7003D554440EA8C44504388C16587">
    <w:name w:val="81B7003D554440EA8C44504388C16587"/>
  </w:style>
  <w:style w:type="paragraph" w:customStyle="1" w:styleId="6A8ECA48DA1148F28997D0E05AB5AFD9">
    <w:name w:val="6A8ECA48DA1148F28997D0E05AB5AFD9"/>
  </w:style>
  <w:style w:type="paragraph" w:customStyle="1" w:styleId="2B3519B2D5214CE5930ECB93A012C720">
    <w:name w:val="2B3519B2D5214CE5930ECB93A012C720"/>
  </w:style>
  <w:style w:type="paragraph" w:customStyle="1" w:styleId="2C3A004C1B5348B2B1386BBF1318E3B3">
    <w:name w:val="2C3A004C1B5348B2B1386BBF1318E3B3"/>
  </w:style>
  <w:style w:type="paragraph" w:customStyle="1" w:styleId="CB51B81AC6EE405CBF5A2C35D1DCA0E3">
    <w:name w:val="CB51B81AC6EE405CBF5A2C35D1DCA0E3"/>
  </w:style>
  <w:style w:type="paragraph" w:customStyle="1" w:styleId="191C69F7E24347AE9A987EB0D5D209B7">
    <w:name w:val="191C69F7E24347AE9A987EB0D5D209B7"/>
  </w:style>
  <w:style w:type="paragraph" w:customStyle="1" w:styleId="110DDCBC7374440CBBFF596550268895">
    <w:name w:val="110DDCBC7374440CBBFF596550268895"/>
  </w:style>
  <w:style w:type="paragraph" w:customStyle="1" w:styleId="43899E44767143D5B1CCC97149F0F832">
    <w:name w:val="43899E44767143D5B1CCC97149F0F832"/>
  </w:style>
  <w:style w:type="paragraph" w:customStyle="1" w:styleId="190157A05F6348CFBD3C8F6DB0E9A6A5">
    <w:name w:val="190157A05F6348CFBD3C8F6DB0E9A6A5"/>
  </w:style>
  <w:style w:type="paragraph" w:customStyle="1" w:styleId="963AE53509214899A231C1C31DE164DB">
    <w:name w:val="963AE53509214899A231C1C31DE164DB"/>
  </w:style>
  <w:style w:type="paragraph" w:customStyle="1" w:styleId="C127318ADCBC4B72A654C70A9607B1FB">
    <w:name w:val="C127318ADCBC4B72A654C70A9607B1FB"/>
  </w:style>
  <w:style w:type="paragraph" w:customStyle="1" w:styleId="68463BFEC3544B1E8235550C364A56C0">
    <w:name w:val="68463BFEC3544B1E8235550C364A56C0"/>
  </w:style>
  <w:style w:type="paragraph" w:customStyle="1" w:styleId="D6E4B14F34044575B0C38327D7D5673D">
    <w:name w:val="D6E4B14F34044575B0C38327D7D5673D"/>
  </w:style>
  <w:style w:type="paragraph" w:customStyle="1" w:styleId="FC94C83FDBE84EB1A57711FBDC6BE939">
    <w:name w:val="FC94C83FDBE84EB1A57711FBDC6BE939"/>
  </w:style>
  <w:style w:type="paragraph" w:customStyle="1" w:styleId="B8F7FED37A554B3DBA2EDD5C4FA607A1">
    <w:name w:val="B8F7FED37A554B3DBA2EDD5C4FA607A1"/>
  </w:style>
  <w:style w:type="paragraph" w:customStyle="1" w:styleId="D26F1BA8D0924A81ADD6563F407CDB64">
    <w:name w:val="D26F1BA8D0924A81ADD6563F407CDB64"/>
  </w:style>
  <w:style w:type="paragraph" w:customStyle="1" w:styleId="4129C575E9D74B67B27ABC9BC79C5C39">
    <w:name w:val="4129C575E9D74B67B27ABC9BC79C5C39"/>
  </w:style>
  <w:style w:type="paragraph" w:customStyle="1" w:styleId="F3414F9AAFA449E8BCD4E3E00BB59615">
    <w:name w:val="F3414F9AAFA449E8BCD4E3E00BB59615"/>
  </w:style>
  <w:style w:type="paragraph" w:customStyle="1" w:styleId="5D3D07BC85E849F397A4B049ED350CBF">
    <w:name w:val="5D3D07BC85E849F397A4B049ED350CBF"/>
  </w:style>
  <w:style w:type="paragraph" w:customStyle="1" w:styleId="7A3F0450ECD94CB480B3EB9F48374BEB">
    <w:name w:val="7A3F0450ECD94CB480B3EB9F48374BEB"/>
  </w:style>
  <w:style w:type="paragraph" w:customStyle="1" w:styleId="8E7BED4F8B1742BBB838EF0CD6009839">
    <w:name w:val="8E7BED4F8B1742BBB838EF0CD6009839"/>
  </w:style>
  <w:style w:type="paragraph" w:customStyle="1" w:styleId="C027586771854FCB946529A973562448">
    <w:name w:val="C027586771854FCB946529A973562448"/>
  </w:style>
  <w:style w:type="paragraph" w:customStyle="1" w:styleId="1429FE57B5C34134B4868C5C754983B0">
    <w:name w:val="1429FE57B5C34134B4868C5C754983B0"/>
  </w:style>
  <w:style w:type="paragraph" w:customStyle="1" w:styleId="BF38DC96423F45FE9AC634D84825A146">
    <w:name w:val="BF38DC96423F45FE9AC634D84825A146"/>
  </w:style>
  <w:style w:type="paragraph" w:customStyle="1" w:styleId="F2D2B73A89F04490B0E1CCD78C6AA559">
    <w:name w:val="F2D2B73A89F04490B0E1CCD78C6AA559"/>
  </w:style>
  <w:style w:type="paragraph" w:customStyle="1" w:styleId="C742530F386F41229E5DF6C946214435">
    <w:name w:val="C742530F386F41229E5DF6C946214435"/>
  </w:style>
  <w:style w:type="paragraph" w:customStyle="1" w:styleId="3668DE831E914CC3AF79D046F59B0AD3">
    <w:name w:val="3668DE831E914CC3AF79D046F59B0AD3"/>
  </w:style>
  <w:style w:type="paragraph" w:customStyle="1" w:styleId="E32810AEE9A24EA086128715C1071678">
    <w:name w:val="E32810AEE9A24EA086128715C1071678"/>
  </w:style>
  <w:style w:type="paragraph" w:customStyle="1" w:styleId="91C53DB2253D4737A567E677B66F2A87">
    <w:name w:val="91C53DB2253D4737A567E677B66F2A87"/>
  </w:style>
  <w:style w:type="paragraph" w:customStyle="1" w:styleId="9912E42CD5B54FD2B1F46033DD1AEBF4">
    <w:name w:val="9912E42CD5B54FD2B1F46033DD1AEBF4"/>
  </w:style>
  <w:style w:type="paragraph" w:customStyle="1" w:styleId="D78D6D5450AD4E78A00947709787A4D1">
    <w:name w:val="D78D6D5450AD4E78A00947709787A4D1"/>
  </w:style>
  <w:style w:type="paragraph" w:customStyle="1" w:styleId="C12D13DECECD479282E6D4183B91D6D3">
    <w:name w:val="C12D13DECECD479282E6D4183B91D6D3"/>
  </w:style>
  <w:style w:type="paragraph" w:customStyle="1" w:styleId="3496AF10E7134585A3FF1DD2489D29C7">
    <w:name w:val="3496AF10E7134585A3FF1DD2489D29C7"/>
    <w:rsid w:val="00454FAD"/>
  </w:style>
  <w:style w:type="paragraph" w:customStyle="1" w:styleId="4072068AB98E4F019EBCA808CB40D181">
    <w:name w:val="4072068AB98E4F019EBCA808CB40D181"/>
    <w:rsid w:val="00454FAD"/>
  </w:style>
  <w:style w:type="paragraph" w:customStyle="1" w:styleId="2135A5A4753749DCBDB64BC514757235">
    <w:name w:val="2135A5A4753749DCBDB64BC514757235"/>
    <w:rsid w:val="00454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with action items</Template>
  <TotalTime>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&lt;Meeting date | time&gt; 09/01/2021 | 09:30 | &lt;Meeting location&gt; &lt;MS Teams&gt;</vt:lpstr>
      <vt:lpstr>&lt;Agenda topics&gt;</vt:lpstr>
      <vt:lpstr>    &lt;Time allotted&gt; | &lt;1 Hour&gt; | &lt;Agenda topic&gt; Assessment 2 | &lt;Presenter&gt; Victor va</vt:lpstr>
      <vt:lpstr>    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van der Meer</dc:creator>
  <cp:lastModifiedBy>Victor van der meer</cp:lastModifiedBy>
  <cp:revision>2</cp:revision>
  <dcterms:created xsi:type="dcterms:W3CDTF">2021-01-09T00:21:00Z</dcterms:created>
  <dcterms:modified xsi:type="dcterms:W3CDTF">2021-01-09T00:21:00Z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